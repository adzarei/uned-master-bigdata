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548D" w14:textId="77777777" w:rsidR="00106ADE" w:rsidRPr="00106ADE" w:rsidRDefault="00106ADE" w:rsidP="007B338C">
      <w:pPr>
        <w:rPr>
          <w:rFonts w:ascii="Times New Roman" w:eastAsia="Times New Roman" w:hAnsi="Times New Roman" w:cs="Times New Roman"/>
        </w:rPr>
      </w:pPr>
      <w:r w:rsidRPr="00106ADE">
        <w:rPr>
          <w:rFonts w:ascii="Times New Roman" w:eastAsia="Times New Roman" w:hAnsi="Times New Roman" w:cs="Times New Roman"/>
        </w:rPr>
        <w:fldChar w:fldCharType="begin"/>
      </w:r>
      <w:r w:rsidRPr="00106ADE">
        <w:rPr>
          <w:rFonts w:ascii="Times New Roman" w:eastAsia="Times New Roman" w:hAnsi="Times New Roman" w:cs="Times New Roman"/>
        </w:rPr>
        <w:instrText xml:space="preserve"> INCLUDEPICTURE "/var/folders/w5/p2c4dmc5649f79bc57bcxxmr0000gn/T/com.microsoft.Word/WebArchiveCopyPasteTempFiles/logo_uned.gif" \* MERGEFORMATINET </w:instrText>
      </w:r>
      <w:r w:rsidRPr="00106ADE">
        <w:rPr>
          <w:rFonts w:ascii="Times New Roman" w:eastAsia="Times New Roman" w:hAnsi="Times New Roman" w:cs="Times New Roman"/>
        </w:rPr>
        <w:fldChar w:fldCharType="separate"/>
      </w:r>
      <w:r w:rsidRPr="00106AD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08024D" wp14:editId="4A4CFF9E">
            <wp:extent cx="1244600" cy="1219200"/>
            <wp:effectExtent l="0" t="0" r="0" b="0"/>
            <wp:docPr id="1" name="Picture 1" descr="Acceso a la portada del web U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so a la portada del web U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ADE">
        <w:rPr>
          <w:rFonts w:ascii="Times New Roman" w:eastAsia="Times New Roman" w:hAnsi="Times New Roman" w:cs="Times New Roman"/>
        </w:rPr>
        <w:fldChar w:fldCharType="end"/>
      </w:r>
    </w:p>
    <w:p w14:paraId="145474B9" w14:textId="77777777" w:rsidR="00470F2F" w:rsidRDefault="00470F2F"/>
    <w:p w14:paraId="070EAC56" w14:textId="77777777" w:rsidR="00106ADE" w:rsidRDefault="00106ADE"/>
    <w:p w14:paraId="58F60B86" w14:textId="77777777" w:rsidR="00106ADE" w:rsidRDefault="00070F72" w:rsidP="007B338C">
      <w:pPr>
        <w:pStyle w:val="Title"/>
      </w:pPr>
      <w:r>
        <w:fldChar w:fldCharType="begin"/>
      </w:r>
      <w:r>
        <w:instrText xml:space="preserve"> DOCPROPERTY "subject"  \* MERGEFORMAT </w:instrText>
      </w:r>
      <w:r>
        <w:fldChar w:fldCharType="separate"/>
      </w:r>
      <w:r w:rsidR="00E41E4A">
        <w:t>ASIGNATURA</w:t>
      </w:r>
      <w:r>
        <w:fldChar w:fldCharType="end"/>
      </w:r>
      <w:r w:rsidR="0008742A">
        <w:t xml:space="preserve">  </w:t>
      </w:r>
      <w:r w:rsidR="0008742A">
        <w:fldChar w:fldCharType="begin"/>
      </w:r>
      <w:r w:rsidR="0008742A">
        <w:instrText xml:space="preserve"> SUBJECT  \* MERGEFORMAT </w:instrText>
      </w:r>
      <w:r w:rsidR="0008742A">
        <w:fldChar w:fldCharType="end"/>
      </w:r>
      <w:r w:rsidR="00106ADE">
        <w:t xml:space="preserve">- </w:t>
      </w:r>
      <w:r>
        <w:fldChar w:fldCharType="begin"/>
      </w:r>
      <w:r>
        <w:instrText xml:space="preserve"> DOCPROPERTY "ta</w:instrText>
      </w:r>
      <w:r>
        <w:instrText xml:space="preserve">sk"  \* MERGEFORMAT </w:instrText>
      </w:r>
      <w:r>
        <w:fldChar w:fldCharType="separate"/>
      </w:r>
      <w:r w:rsidR="00E41E4A">
        <w:t>TAREA</w:t>
      </w:r>
      <w:r>
        <w:fldChar w:fldCharType="end"/>
      </w:r>
    </w:p>
    <w:p w14:paraId="7224FAEE" w14:textId="77777777" w:rsidR="0008742A" w:rsidRDefault="00070F72" w:rsidP="0008742A">
      <w:pPr>
        <w:pStyle w:val="Subtitle"/>
      </w:pPr>
      <w:r>
        <w:fldChar w:fldCharType="begin"/>
      </w:r>
      <w:r>
        <w:instrText xml:space="preserve"> DOCPROPERTY "Owner" \* MERGEFORMAT </w:instrText>
      </w:r>
      <w:r>
        <w:fldChar w:fldCharType="separate"/>
      </w:r>
      <w:r w:rsidR="00E41E4A">
        <w:t>Adrián José Zapater Reig</w:t>
      </w:r>
      <w:r>
        <w:fldChar w:fldCharType="end"/>
      </w:r>
    </w:p>
    <w:p w14:paraId="0FBB61D8" w14:textId="77777777" w:rsidR="0008742A" w:rsidRDefault="0008742A" w:rsidP="0008742A">
      <w:pPr>
        <w:pStyle w:val="Heading1"/>
      </w:pPr>
    </w:p>
    <w:p w14:paraId="22A545CE" w14:textId="77777777" w:rsidR="0008742A" w:rsidRDefault="0008742A" w:rsidP="0008742A">
      <w:pPr>
        <w:pStyle w:val="Heading1"/>
      </w:pPr>
      <w:r>
        <w:t>Ejercicio 1</w:t>
      </w:r>
    </w:p>
    <w:p w14:paraId="3973BB5D" w14:textId="77777777" w:rsidR="0008742A" w:rsidRDefault="0008742A" w:rsidP="0008742A">
      <w:pPr>
        <w:pStyle w:val="Heading2"/>
      </w:pPr>
      <w:r>
        <w:t>Descripción del primer ejercicio.</w:t>
      </w:r>
    </w:p>
    <w:p w14:paraId="27E7BC39" w14:textId="77777777" w:rsidR="0008742A" w:rsidRDefault="0008742A" w:rsidP="0008742A">
      <w:pPr>
        <w:pStyle w:val="Heading2"/>
      </w:pPr>
    </w:p>
    <w:p w14:paraId="002C9D98" w14:textId="77777777" w:rsidR="0008742A" w:rsidRDefault="0008742A" w:rsidP="0008742A">
      <w:r>
        <w:t>Solución del primer ejercicio.</w:t>
      </w:r>
    </w:p>
    <w:p w14:paraId="4AA67D40" w14:textId="77777777" w:rsidR="0008742A" w:rsidRDefault="0008742A" w:rsidP="0008742A">
      <w:r>
        <w:t>Mas solución del primer ejercicio.</w:t>
      </w:r>
    </w:p>
    <w:p w14:paraId="701FE075" w14:textId="77777777" w:rsidR="0008742A" w:rsidRDefault="0008742A" w:rsidP="0008742A">
      <w:r>
        <w:t>…..</w:t>
      </w:r>
    </w:p>
    <w:p w14:paraId="11F2D96D" w14:textId="77777777" w:rsidR="0008742A" w:rsidRDefault="0008742A" w:rsidP="0008742A">
      <w:r>
        <w:t>Mas solución al primer ejercicio.</w:t>
      </w:r>
    </w:p>
    <w:p w14:paraId="2C8BD3E2" w14:textId="77777777" w:rsidR="0008742A" w:rsidRDefault="0008742A" w:rsidP="0008742A"/>
    <w:p w14:paraId="0B4C622B" w14:textId="77777777" w:rsidR="0008742A" w:rsidRDefault="0008742A" w:rsidP="0008742A"/>
    <w:p w14:paraId="0C5EAFAA" w14:textId="77777777" w:rsidR="0008742A" w:rsidRDefault="0008742A" w:rsidP="0008742A"/>
    <w:p w14:paraId="2785CE66" w14:textId="77777777" w:rsidR="0008742A" w:rsidRDefault="0008742A" w:rsidP="0008742A">
      <w:pPr>
        <w:pStyle w:val="Heading1"/>
      </w:pPr>
      <w:r>
        <w:t>Ejercicio 2</w:t>
      </w:r>
    </w:p>
    <w:p w14:paraId="534BD706" w14:textId="77777777" w:rsidR="0008742A" w:rsidRDefault="0008742A" w:rsidP="0008742A">
      <w:pPr>
        <w:pStyle w:val="Heading2"/>
      </w:pPr>
      <w:r>
        <w:t>Descripción del segundo ejercicio.</w:t>
      </w:r>
    </w:p>
    <w:p w14:paraId="1F84F552" w14:textId="77777777" w:rsidR="0008742A" w:rsidRDefault="0008742A" w:rsidP="0008742A"/>
    <w:p w14:paraId="4AC41318" w14:textId="77777777" w:rsidR="0008742A" w:rsidRDefault="0008742A" w:rsidP="0008742A">
      <w:r>
        <w:t>Solución del segundo ejercicio.</w:t>
      </w:r>
    </w:p>
    <w:p w14:paraId="5F1D646C" w14:textId="77777777" w:rsidR="0008742A" w:rsidRDefault="0008742A" w:rsidP="0008742A"/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8488"/>
      </w:tblGrid>
      <w:tr w:rsidR="0008742A" w14:paraId="41916B4C" w14:textId="77777777" w:rsidTr="0008742A">
        <w:tc>
          <w:tcPr>
            <w:tcW w:w="8488" w:type="dxa"/>
          </w:tcPr>
          <w:p w14:paraId="05A261DF" w14:textId="77777777" w:rsidR="0008742A" w:rsidRPr="0008742A" w:rsidRDefault="0008742A" w:rsidP="0008742A">
            <w:pPr>
              <w:rPr>
                <w:szCs w:val="16"/>
              </w:rPr>
            </w:pPr>
            <w:r w:rsidRPr="0008742A">
              <w:rPr>
                <w:szCs w:val="16"/>
              </w:rPr>
              <w:t>Extracto de código del segundo ejercicio.</w:t>
            </w:r>
          </w:p>
        </w:tc>
      </w:tr>
    </w:tbl>
    <w:p w14:paraId="02CE20CC" w14:textId="77777777" w:rsidR="0008742A" w:rsidRDefault="0008742A" w:rsidP="0008742A"/>
    <w:p w14:paraId="38CCF1F3" w14:textId="77777777" w:rsidR="00D04ED4" w:rsidRDefault="00D04ED4" w:rsidP="0008742A">
      <w:pPr>
        <w:pStyle w:val="Heading2"/>
      </w:pPr>
    </w:p>
    <w:p w14:paraId="296AC7D4" w14:textId="77777777" w:rsidR="00D04ED4" w:rsidRDefault="00D04ED4" w:rsidP="0008742A">
      <w:pPr>
        <w:pStyle w:val="Heading2"/>
      </w:pPr>
    </w:p>
    <w:p w14:paraId="0080E49D" w14:textId="77777777" w:rsidR="00D04ED4" w:rsidRDefault="00D04ED4" w:rsidP="00D04ED4">
      <w:pPr>
        <w:pStyle w:val="Heading1"/>
      </w:pPr>
      <w:r>
        <w:t>Conclusiones</w:t>
      </w:r>
    </w:p>
    <w:p w14:paraId="6BCF1148" w14:textId="77777777" w:rsidR="00D04ED4" w:rsidRPr="00D04ED4" w:rsidRDefault="00D04ED4" w:rsidP="00D04ED4">
      <w:proofErr w:type="gramStart"/>
      <w:r>
        <w:t>Conclusiones finales</w:t>
      </w:r>
      <w:proofErr w:type="gramEnd"/>
      <w:r>
        <w:t xml:space="preserve"> del trabajo.</w:t>
      </w:r>
    </w:p>
    <w:p w14:paraId="01D6E47B" w14:textId="77777777" w:rsidR="00106ADE" w:rsidRPr="00106ADE" w:rsidRDefault="00070F72" w:rsidP="00D04ED4">
      <w:pPr>
        <w:pStyle w:val="Heading1"/>
      </w:pPr>
      <w:r>
        <w:fldChar w:fldCharType="begin"/>
      </w:r>
      <w:r>
        <w:instrText xml:space="preserve"> DOCPROPERTY  \* MERGEFORMAT </w:instrText>
      </w:r>
      <w:r>
        <w:fldChar w:fldCharType="separate"/>
      </w:r>
      <w:r w:rsidR="00E41E4A">
        <w:rPr>
          <w:b/>
          <w:bCs/>
          <w:lang w:val="en-GB"/>
        </w:rPr>
        <w:t>Error! No property name supplied.</w:t>
      </w:r>
      <w:r>
        <w:fldChar w:fldCharType="end"/>
      </w:r>
    </w:p>
    <w:sectPr w:rsidR="00106ADE" w:rsidRPr="00106ADE" w:rsidSect="00550808"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BAFBD" w14:textId="77777777" w:rsidR="00E41E4A" w:rsidRDefault="00E41E4A" w:rsidP="00106ADE">
      <w:r>
        <w:separator/>
      </w:r>
    </w:p>
  </w:endnote>
  <w:endnote w:type="continuationSeparator" w:id="0">
    <w:p w14:paraId="4D1D76E3" w14:textId="77777777" w:rsidR="00E41E4A" w:rsidRDefault="00E41E4A" w:rsidP="00106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50961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13BC5D" w14:textId="77777777" w:rsidR="00106ADE" w:rsidRDefault="00106ADE" w:rsidP="00A16F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2E1254" w14:textId="77777777" w:rsidR="00106ADE" w:rsidRDefault="00106ADE" w:rsidP="00106A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436873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40744F" w14:textId="77777777" w:rsidR="00106ADE" w:rsidRDefault="00106ADE" w:rsidP="00A16F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EBADEE1" w14:textId="77777777" w:rsidR="00106ADE" w:rsidRDefault="00070F72" w:rsidP="0008742A">
    <w:pPr>
      <w:pStyle w:val="Footer"/>
      <w:ind w:right="360"/>
    </w:pPr>
    <w:r>
      <w:fldChar w:fldCharType="begin"/>
    </w:r>
    <w:r>
      <w:instrText xml:space="preserve"> DOCPROPERTY "subject" \* MERGEFORMAT </w:instrText>
    </w:r>
    <w:r>
      <w:fldChar w:fldCharType="separate"/>
    </w:r>
    <w:r w:rsidR="00E41E4A">
      <w:t>ASIGNATURA</w:t>
    </w:r>
    <w:r>
      <w:fldChar w:fldCharType="end"/>
    </w:r>
    <w:r w:rsidR="0008742A">
      <w:t xml:space="preserve"> - </w:t>
    </w:r>
    <w:r>
      <w:fldChar w:fldCharType="begin"/>
    </w:r>
    <w:r>
      <w:instrText xml:space="preserve"> DOCPROPERTY "task" \* MERGEFORMAT </w:instrText>
    </w:r>
    <w:r>
      <w:fldChar w:fldCharType="separate"/>
    </w:r>
    <w:r w:rsidR="00E41E4A">
      <w:t>TAREA</w:t>
    </w:r>
    <w:r>
      <w:fldChar w:fldCharType="end"/>
    </w:r>
    <w:r w:rsidR="0008742A">
      <w:t xml:space="preserve"> - </w:t>
    </w:r>
    <w:r>
      <w:fldChar w:fldCharType="begin"/>
    </w:r>
    <w:r>
      <w:instrText xml:space="preserve"> DOCPROPERTY "Owner" \* MERGEFORMAT </w:instrText>
    </w:r>
    <w:r>
      <w:fldChar w:fldCharType="separate"/>
    </w:r>
    <w:r w:rsidR="00E41E4A">
      <w:t>Adrián José Zapater Reig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D4B8C" w14:textId="77777777" w:rsidR="00E41E4A" w:rsidRDefault="00E41E4A" w:rsidP="00106ADE">
      <w:r>
        <w:separator/>
      </w:r>
    </w:p>
  </w:footnote>
  <w:footnote w:type="continuationSeparator" w:id="0">
    <w:p w14:paraId="77997A0D" w14:textId="77777777" w:rsidR="00E41E4A" w:rsidRDefault="00E41E4A" w:rsidP="00106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0C7B"/>
    <w:multiLevelType w:val="hybridMultilevel"/>
    <w:tmpl w:val="1D9A08E0"/>
    <w:lvl w:ilvl="0" w:tplc="0809000F">
      <w:start w:val="1"/>
      <w:numFmt w:val="decimal"/>
      <w:lvlText w:val="%1."/>
      <w:lvlJc w:val="left"/>
      <w:pPr>
        <w:ind w:left="793" w:hanging="360"/>
      </w:pPr>
    </w:lvl>
    <w:lvl w:ilvl="1" w:tplc="08090019" w:tentative="1">
      <w:start w:val="1"/>
      <w:numFmt w:val="lowerLetter"/>
      <w:lvlText w:val="%2."/>
      <w:lvlJc w:val="left"/>
      <w:pPr>
        <w:ind w:left="1513" w:hanging="360"/>
      </w:pPr>
    </w:lvl>
    <w:lvl w:ilvl="2" w:tplc="0809001B" w:tentative="1">
      <w:start w:val="1"/>
      <w:numFmt w:val="lowerRoman"/>
      <w:lvlText w:val="%3."/>
      <w:lvlJc w:val="right"/>
      <w:pPr>
        <w:ind w:left="2233" w:hanging="180"/>
      </w:pPr>
    </w:lvl>
    <w:lvl w:ilvl="3" w:tplc="0809000F" w:tentative="1">
      <w:start w:val="1"/>
      <w:numFmt w:val="decimal"/>
      <w:lvlText w:val="%4."/>
      <w:lvlJc w:val="left"/>
      <w:pPr>
        <w:ind w:left="2953" w:hanging="360"/>
      </w:pPr>
    </w:lvl>
    <w:lvl w:ilvl="4" w:tplc="08090019" w:tentative="1">
      <w:start w:val="1"/>
      <w:numFmt w:val="lowerLetter"/>
      <w:lvlText w:val="%5."/>
      <w:lvlJc w:val="left"/>
      <w:pPr>
        <w:ind w:left="3673" w:hanging="360"/>
      </w:pPr>
    </w:lvl>
    <w:lvl w:ilvl="5" w:tplc="0809001B" w:tentative="1">
      <w:start w:val="1"/>
      <w:numFmt w:val="lowerRoman"/>
      <w:lvlText w:val="%6."/>
      <w:lvlJc w:val="right"/>
      <w:pPr>
        <w:ind w:left="4393" w:hanging="180"/>
      </w:pPr>
    </w:lvl>
    <w:lvl w:ilvl="6" w:tplc="0809000F" w:tentative="1">
      <w:start w:val="1"/>
      <w:numFmt w:val="decimal"/>
      <w:lvlText w:val="%7."/>
      <w:lvlJc w:val="left"/>
      <w:pPr>
        <w:ind w:left="5113" w:hanging="360"/>
      </w:pPr>
    </w:lvl>
    <w:lvl w:ilvl="7" w:tplc="08090019" w:tentative="1">
      <w:start w:val="1"/>
      <w:numFmt w:val="lowerLetter"/>
      <w:lvlText w:val="%8."/>
      <w:lvlJc w:val="left"/>
      <w:pPr>
        <w:ind w:left="5833" w:hanging="360"/>
      </w:pPr>
    </w:lvl>
    <w:lvl w:ilvl="8" w:tplc="08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1" w15:restartNumberingAfterBreak="0">
    <w:nsid w:val="2CD6582D"/>
    <w:multiLevelType w:val="hybridMultilevel"/>
    <w:tmpl w:val="DB640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4A"/>
    <w:rsid w:val="00005793"/>
    <w:rsid w:val="00070F72"/>
    <w:rsid w:val="0008742A"/>
    <w:rsid w:val="00106ADE"/>
    <w:rsid w:val="00470F2F"/>
    <w:rsid w:val="00550808"/>
    <w:rsid w:val="007B338C"/>
    <w:rsid w:val="00C91482"/>
    <w:rsid w:val="00D04ED4"/>
    <w:rsid w:val="00E4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537248"/>
  <w14:defaultImageDpi w14:val="32767"/>
  <w15:chartTrackingRefBased/>
  <w15:docId w15:val="{C7F0D0C7-7830-C240-BD91-94E97A0E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4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4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AD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106AD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ADE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106AD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ADE"/>
    <w:rPr>
      <w:lang w:val="es-ES"/>
    </w:rPr>
  </w:style>
  <w:style w:type="character" w:styleId="PageNumber">
    <w:name w:val="page number"/>
    <w:basedOn w:val="DefaultParagraphFont"/>
    <w:uiPriority w:val="99"/>
    <w:semiHidden/>
    <w:unhideWhenUsed/>
    <w:rsid w:val="00106ADE"/>
  </w:style>
  <w:style w:type="paragraph" w:styleId="Subtitle">
    <w:name w:val="Subtitle"/>
    <w:basedOn w:val="Normal"/>
    <w:next w:val="Normal"/>
    <w:link w:val="SubtitleChar"/>
    <w:uiPriority w:val="11"/>
    <w:qFormat/>
    <w:rsid w:val="007B33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B338C"/>
    <w:rPr>
      <w:rFonts w:eastAsiaTheme="minorEastAsia"/>
      <w:color w:val="5A5A5A" w:themeColor="text1" w:themeTint="A5"/>
      <w:spacing w:val="15"/>
      <w:sz w:val="22"/>
      <w:szCs w:val="22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0874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0874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table" w:styleId="TableGrid">
    <w:name w:val="Table Grid"/>
    <w:basedOn w:val="TableNormal"/>
    <w:uiPriority w:val="39"/>
    <w:rsid w:val="00087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08742A"/>
    <w:rPr>
      <w:color w:val="605E5C"/>
      <w:shd w:val="clear" w:color="auto" w:fill="E1DFDD"/>
    </w:rPr>
  </w:style>
  <w:style w:type="table" w:styleId="TableSimple1">
    <w:name w:val="Table Simple 1"/>
    <w:basedOn w:val="TableNormal"/>
    <w:uiPriority w:val="99"/>
    <w:semiHidden/>
    <w:unhideWhenUsed/>
    <w:rsid w:val="0008742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CODETABLE">
    <w:name w:val="CODE TABLE"/>
    <w:basedOn w:val="TableNormal"/>
    <w:uiPriority w:val="99"/>
    <w:rsid w:val="0008742A"/>
    <w:rPr>
      <w:rFonts w:ascii="Lucida Console" w:hAnsi="Lucida Console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D0CECE" w:themeFill="background2" w:themeFillShade="E6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zarei/Library/Group%20Containers/UBF8T346G9.Office/User%20Content.localized/Templates.localized/UNED-AdrianZapater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CE97B7F8-5F46-9747-9191-0D8703B5B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UNED-AdrianZapater-1.dotx</Template>
  <TotalTime>2</TotalTime>
  <Pages>1</Pages>
  <Words>54</Words>
  <Characters>342</Characters>
  <Application>Microsoft Office Word</Application>
  <DocSecurity>0</DocSecurity>
  <Lines>28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JOSÉ ZAPATER REIG</dc:creator>
  <cp:keywords/>
  <dc:description/>
  <cp:lastModifiedBy>ADRIAN JOSE ZAPATER REIG</cp:lastModifiedBy>
  <cp:revision>2</cp:revision>
  <dcterms:created xsi:type="dcterms:W3CDTF">2021-08-29T17:50:00Z</dcterms:created>
  <dcterms:modified xsi:type="dcterms:W3CDTF">2021-08-29T17:53:00Z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ject">
    <vt:lpwstr>MDMS</vt:lpwstr>
  </property>
  <property fmtid="{D5CDD505-2E9C-101B-9397-08002B2CF9AE}" pid="3" name="task">
    <vt:lpwstr>PEC1</vt:lpwstr>
  </property>
  <property fmtid="{D5CDD505-2E9C-101B-9397-08002B2CF9AE}" pid="4" name="Owner">
    <vt:lpwstr>Adrián José Zapater Reig</vt:lpwstr>
  </property>
</Properties>
</file>